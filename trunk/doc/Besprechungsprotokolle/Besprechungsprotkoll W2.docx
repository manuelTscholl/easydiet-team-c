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5387"/>
        <w:gridCol w:w="1985"/>
      </w:tblGrid>
      <w:tr w:rsidR="00D14841" w:rsidRPr="003654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5" w:type="dxa"/>
            <w:vAlign w:val="center"/>
          </w:tcPr>
          <w:p w:rsidR="00D14841" w:rsidRPr="00365499" w:rsidRDefault="00B96783" w:rsidP="006F0F62">
            <w:pPr>
              <w:jc w:val="center"/>
            </w:pPr>
            <w:r>
              <w:t xml:space="preserve">Team </w:t>
            </w:r>
            <w:r w:rsidR="001D276E">
              <w:t>C</w:t>
            </w:r>
          </w:p>
        </w:tc>
        <w:tc>
          <w:tcPr>
            <w:tcW w:w="5387" w:type="dxa"/>
            <w:vAlign w:val="center"/>
          </w:tcPr>
          <w:p w:rsidR="00D14841" w:rsidRPr="00365499" w:rsidRDefault="00F450B7" w:rsidP="008222D3">
            <w:pPr>
              <w:pStyle w:val="KopzeilenTitel"/>
            </w:pPr>
            <w:r>
              <w:t>Besprechungsprotokoll</w:t>
            </w:r>
          </w:p>
        </w:tc>
        <w:tc>
          <w:tcPr>
            <w:tcW w:w="1985" w:type="dxa"/>
            <w:vAlign w:val="center"/>
          </w:tcPr>
          <w:p w:rsidR="00D14841" w:rsidRPr="00365499" w:rsidRDefault="001D276E" w:rsidP="008222D3">
            <w:pPr>
              <w:pStyle w:val="Revision"/>
            </w:pPr>
            <w:r>
              <w:t>W2</w:t>
            </w:r>
          </w:p>
        </w:tc>
      </w:tr>
    </w:tbl>
    <w:p w:rsidR="00D14841" w:rsidRPr="00365499" w:rsidRDefault="00D14841" w:rsidP="00CD15CE"/>
    <w:tbl>
      <w:tblPr>
        <w:tblW w:w="0" w:type="auto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05"/>
        <w:gridCol w:w="1560"/>
        <w:gridCol w:w="2268"/>
        <w:gridCol w:w="1134"/>
        <w:gridCol w:w="4039"/>
      </w:tblGrid>
      <w:tr w:rsidR="00F450B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6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50B7" w:rsidRPr="00B96783" w:rsidRDefault="00B96783" w:rsidP="009E1A8E">
            <w:pPr>
              <w:spacing w:before="120" w:after="120"/>
              <w:ind w:left="1134" w:hanging="1077"/>
              <w:rPr>
                <w:b/>
              </w:rPr>
            </w:pPr>
            <w:r w:rsidRPr="00B96783">
              <w:rPr>
                <w:b/>
              </w:rPr>
              <w:t>Coaching Projektmanagement</w:t>
            </w:r>
            <w:r w:rsidR="00F450B7" w:rsidRPr="00B96783">
              <w:rPr>
                <w:b/>
              </w:rPr>
              <w:tab/>
            </w:r>
          </w:p>
        </w:tc>
      </w:tr>
      <w:tr w:rsidR="00F450B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5" w:type="dxa"/>
            <w:tcBorders>
              <w:top w:val="single" w:sz="6" w:space="0" w:color="auto"/>
              <w:left w:val="single" w:sz="12" w:space="0" w:color="auto"/>
              <w:right w:val="dotted" w:sz="4" w:space="0" w:color="C0C0C0"/>
            </w:tcBorders>
          </w:tcPr>
          <w:p w:rsidR="00F450B7" w:rsidRDefault="00F450B7" w:rsidP="009E1A8E">
            <w:pPr>
              <w:spacing w:before="120" w:after="120"/>
              <w:ind w:left="1134" w:hanging="1077"/>
            </w:pPr>
            <w:r>
              <w:t>Ort:</w:t>
            </w:r>
          </w:p>
        </w:tc>
        <w:tc>
          <w:tcPr>
            <w:tcW w:w="3828" w:type="dxa"/>
            <w:gridSpan w:val="2"/>
            <w:tcBorders>
              <w:top w:val="single" w:sz="6" w:space="0" w:color="auto"/>
              <w:left w:val="dotted" w:sz="4" w:space="0" w:color="C0C0C0"/>
              <w:right w:val="single" w:sz="6" w:space="0" w:color="auto"/>
            </w:tcBorders>
            <w:vAlign w:val="center"/>
          </w:tcPr>
          <w:p w:rsidR="00F450B7" w:rsidRPr="00FE2A0F" w:rsidRDefault="0087304B" w:rsidP="008222D3">
            <w:r>
              <w:t>U 313</w:t>
            </w:r>
            <w:r w:rsidR="00B96783">
              <w:t xml:space="preserve"> - FHV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dotted" w:sz="4" w:space="0" w:color="C0C0C0"/>
            </w:tcBorders>
          </w:tcPr>
          <w:p w:rsidR="00F450B7" w:rsidRDefault="00F450B7" w:rsidP="008222D3">
            <w:pPr>
              <w:spacing w:before="120" w:after="120"/>
              <w:ind w:left="1134" w:hanging="1077"/>
            </w:pPr>
            <w:r>
              <w:t>Beginn:</w:t>
            </w:r>
          </w:p>
        </w:tc>
        <w:tc>
          <w:tcPr>
            <w:tcW w:w="4039" w:type="dxa"/>
            <w:tcBorders>
              <w:top w:val="single" w:sz="6" w:space="0" w:color="auto"/>
              <w:left w:val="dotted" w:sz="4" w:space="0" w:color="C0C0C0"/>
              <w:right w:val="single" w:sz="12" w:space="0" w:color="auto"/>
            </w:tcBorders>
            <w:vAlign w:val="center"/>
          </w:tcPr>
          <w:p w:rsidR="00F450B7" w:rsidRDefault="0087304B" w:rsidP="008222D3">
            <w:r>
              <w:t>10:40</w:t>
            </w:r>
          </w:p>
        </w:tc>
      </w:tr>
      <w:tr w:rsidR="00F450B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5" w:type="dxa"/>
            <w:tcBorders>
              <w:left w:val="single" w:sz="12" w:space="0" w:color="auto"/>
              <w:right w:val="dotted" w:sz="4" w:space="0" w:color="C0C0C0"/>
            </w:tcBorders>
          </w:tcPr>
          <w:p w:rsidR="00F450B7" w:rsidRDefault="00F450B7" w:rsidP="009E1A8E">
            <w:pPr>
              <w:spacing w:before="120" w:after="120"/>
              <w:ind w:left="1134" w:hanging="1077"/>
            </w:pPr>
            <w:r>
              <w:t>Datum:</w:t>
            </w:r>
          </w:p>
        </w:tc>
        <w:tc>
          <w:tcPr>
            <w:tcW w:w="3828" w:type="dxa"/>
            <w:gridSpan w:val="2"/>
            <w:tcBorders>
              <w:left w:val="dotted" w:sz="4" w:space="0" w:color="C0C0C0"/>
              <w:right w:val="single" w:sz="6" w:space="0" w:color="auto"/>
            </w:tcBorders>
            <w:vAlign w:val="center"/>
          </w:tcPr>
          <w:p w:rsidR="00F450B7" w:rsidRDefault="0087304B" w:rsidP="008222D3">
            <w:r>
              <w:t>28.02.2011</w:t>
            </w:r>
          </w:p>
        </w:tc>
        <w:tc>
          <w:tcPr>
            <w:tcW w:w="1134" w:type="dxa"/>
            <w:tcBorders>
              <w:left w:val="single" w:sz="6" w:space="0" w:color="auto"/>
              <w:right w:val="dotted" w:sz="4" w:space="0" w:color="C0C0C0"/>
            </w:tcBorders>
          </w:tcPr>
          <w:p w:rsidR="00F450B7" w:rsidRDefault="00F450B7" w:rsidP="009E1A8E">
            <w:pPr>
              <w:spacing w:before="120" w:after="120"/>
              <w:ind w:left="1134" w:hanging="1077"/>
            </w:pPr>
            <w:r>
              <w:t>Ende:</w:t>
            </w:r>
          </w:p>
        </w:tc>
        <w:tc>
          <w:tcPr>
            <w:tcW w:w="4039" w:type="dxa"/>
            <w:tcBorders>
              <w:left w:val="dotted" w:sz="4" w:space="0" w:color="C0C0C0"/>
              <w:right w:val="single" w:sz="12" w:space="0" w:color="auto"/>
            </w:tcBorders>
            <w:vAlign w:val="center"/>
          </w:tcPr>
          <w:p w:rsidR="00F450B7" w:rsidRDefault="0087304B" w:rsidP="008222D3">
            <w:r>
              <w:t>11:25</w:t>
            </w:r>
          </w:p>
        </w:tc>
      </w:tr>
      <w:tr w:rsidR="00F450B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33" w:type="dxa"/>
            <w:gridSpan w:val="3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F450B7" w:rsidRDefault="00AE3E14" w:rsidP="009E1A8E">
            <w:pPr>
              <w:spacing w:before="120" w:after="120"/>
              <w:ind w:left="1134" w:hanging="1077"/>
            </w:pPr>
            <w:r>
              <w:t xml:space="preserve">Besprechungsleiter: </w:t>
            </w:r>
            <w:r w:rsidR="0087304B">
              <w:t>Alexander Höss</w:t>
            </w:r>
          </w:p>
        </w:tc>
        <w:tc>
          <w:tcPr>
            <w:tcW w:w="517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F450B7" w:rsidRDefault="00AE3E14" w:rsidP="009E1A8E">
            <w:pPr>
              <w:spacing w:before="120" w:after="120"/>
              <w:ind w:left="1134" w:hanging="1077"/>
            </w:pPr>
            <w:r>
              <w:t xml:space="preserve">Protokollführer: </w:t>
            </w:r>
            <w:r w:rsidR="0087304B">
              <w:t>Michael Sieber</w:t>
            </w:r>
          </w:p>
        </w:tc>
      </w:tr>
      <w:tr w:rsidR="00F450B7" w:rsidTr="00D958AF">
        <w:tblPrEx>
          <w:tblCellMar>
            <w:top w:w="0" w:type="dxa"/>
            <w:bottom w:w="0" w:type="dxa"/>
          </w:tblCellMar>
        </w:tblPrEx>
        <w:trPr>
          <w:cantSplit/>
          <w:trHeight w:val="487"/>
        </w:trPr>
        <w:tc>
          <w:tcPr>
            <w:tcW w:w="2765" w:type="dxa"/>
            <w:gridSpan w:val="2"/>
            <w:tcBorders>
              <w:left w:val="single" w:sz="12" w:space="0" w:color="auto"/>
              <w:right w:val="dotted" w:sz="4" w:space="0" w:color="C0C0C0"/>
            </w:tcBorders>
            <w:shd w:val="clear" w:color="auto" w:fill="auto"/>
          </w:tcPr>
          <w:p w:rsidR="00F450B7" w:rsidRDefault="00F450B7" w:rsidP="009E1A8E">
            <w:pPr>
              <w:spacing w:before="120" w:after="120"/>
              <w:ind w:left="1134" w:hanging="1077"/>
            </w:pPr>
            <w:r>
              <w:t>Teilnehmer:</w:t>
            </w:r>
          </w:p>
        </w:tc>
        <w:tc>
          <w:tcPr>
            <w:tcW w:w="7441" w:type="dxa"/>
            <w:gridSpan w:val="3"/>
            <w:tcBorders>
              <w:left w:val="dotted" w:sz="4" w:space="0" w:color="C0C0C0"/>
              <w:right w:val="single" w:sz="12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F450B7" w:rsidRPr="00E926F9" w:rsidRDefault="0087304B" w:rsidP="00F47A99">
            <w:r>
              <w:t>Manuel Tscholl, Stephan Svoboda, Friedrich Bösch, Ali Gümüs</w:t>
            </w:r>
          </w:p>
        </w:tc>
      </w:tr>
      <w:tr w:rsidR="00F450B7" w:rsidTr="002D3C1C">
        <w:tblPrEx>
          <w:tblCellMar>
            <w:top w:w="0" w:type="dxa"/>
            <w:bottom w:w="0" w:type="dxa"/>
          </w:tblCellMar>
        </w:tblPrEx>
        <w:trPr>
          <w:cantSplit/>
          <w:trHeight w:val="487"/>
        </w:trPr>
        <w:tc>
          <w:tcPr>
            <w:tcW w:w="2765" w:type="dxa"/>
            <w:gridSpan w:val="2"/>
            <w:tcBorders>
              <w:left w:val="single" w:sz="12" w:space="0" w:color="auto"/>
              <w:bottom w:val="single" w:sz="12" w:space="0" w:color="auto"/>
              <w:right w:val="dotted" w:sz="4" w:space="0" w:color="C0C0C0"/>
            </w:tcBorders>
            <w:shd w:val="clear" w:color="auto" w:fill="auto"/>
          </w:tcPr>
          <w:p w:rsidR="00F450B7" w:rsidRDefault="00F450B7" w:rsidP="00B96783">
            <w:pPr>
              <w:spacing w:before="120" w:after="120"/>
            </w:pPr>
          </w:p>
        </w:tc>
        <w:tc>
          <w:tcPr>
            <w:tcW w:w="7441" w:type="dxa"/>
            <w:gridSpan w:val="3"/>
            <w:tcBorders>
              <w:left w:val="dotted" w:sz="4" w:space="0" w:color="C0C0C0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450B7" w:rsidRPr="00E926F9" w:rsidRDefault="00F450B7" w:rsidP="008222D3"/>
        </w:tc>
      </w:tr>
    </w:tbl>
    <w:p w:rsidR="002D3C1C" w:rsidRDefault="002D3C1C" w:rsidP="002D3C1C"/>
    <w:tbl>
      <w:tblPr>
        <w:tblW w:w="10277" w:type="dxa"/>
        <w:tblInd w:w="71" w:type="dxa"/>
        <w:tblLayout w:type="fixed"/>
        <w:tblCellMar>
          <w:top w:w="57" w:type="dxa"/>
          <w:left w:w="71" w:type="dxa"/>
          <w:bottom w:w="57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425"/>
        <w:gridCol w:w="7513"/>
        <w:gridCol w:w="850"/>
        <w:gridCol w:w="1063"/>
      </w:tblGrid>
      <w:tr w:rsidR="00E832D9">
        <w:trPr>
          <w:tblHeader/>
        </w:trPr>
        <w:tc>
          <w:tcPr>
            <w:tcW w:w="10277" w:type="dxa"/>
            <w:gridSpan w:val="5"/>
            <w:tcBorders>
              <w:top w:val="thinThickSmallGap" w:sz="2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832D9" w:rsidRDefault="00E832D9" w:rsidP="00CD15CE">
            <w:pPr>
              <w:pStyle w:val="Tabellenberschrift"/>
            </w:pPr>
            <w:r>
              <w:t>Kontrollpunkte</w:t>
            </w:r>
          </w:p>
        </w:tc>
      </w:tr>
      <w:tr w:rsidR="009550FD" w:rsidRPr="0008149E" w:rsidTr="00724B76">
        <w:trPr>
          <w:cantSplit/>
          <w:tblHeader/>
        </w:trPr>
        <w:tc>
          <w:tcPr>
            <w:tcW w:w="426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Nr.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Art</w:t>
            </w:r>
          </w:p>
        </w:tc>
        <w:tc>
          <w:tcPr>
            <w:tcW w:w="751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B</w:t>
            </w:r>
            <w:r w:rsidRPr="0008149E">
              <w:t>e</w:t>
            </w:r>
            <w:r w:rsidRPr="0008149E">
              <w:t>schreibung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Default="009550FD" w:rsidP="00CD15CE">
            <w:pPr>
              <w:pStyle w:val="Beschreibung"/>
            </w:pPr>
            <w:r>
              <w:t>VON/</w:t>
            </w:r>
          </w:p>
          <w:p w:rsidR="009550FD" w:rsidRPr="0008149E" w:rsidRDefault="009550FD" w:rsidP="00CD15CE">
            <w:pPr>
              <w:pStyle w:val="Beschreibung"/>
            </w:pPr>
            <w:r>
              <w:t>WER</w:t>
            </w:r>
          </w:p>
        </w:tc>
        <w:tc>
          <w:tcPr>
            <w:tcW w:w="106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Zie</w:t>
            </w:r>
            <w:r w:rsidRPr="0008149E">
              <w:t>l</w:t>
            </w:r>
            <w:r>
              <w:t>t</w:t>
            </w:r>
            <w:r w:rsidRPr="0008149E">
              <w:t>ermin</w:t>
            </w:r>
            <w:r>
              <w:t>/</w:t>
            </w:r>
            <w:r>
              <w:br/>
              <w:t>Gültig ab</w:t>
            </w: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CA19ED">
            <w:pPr>
              <w:rPr>
                <w:rFonts w:cs="Arial"/>
                <w:sz w:val="20"/>
                <w:lang w:val="de-DE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9550FD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</w:tr>
      <w:tr w:rsidR="002D3C1C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2D3C1C" w:rsidP="002D3C1C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2D3C1C" w:rsidP="002D3C1C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2D3C1C" w:rsidP="002D3C1C">
            <w:pPr>
              <w:rPr>
                <w:rFonts w:cs="Arial"/>
                <w:sz w:val="20"/>
                <w:lang w:val="de-DE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2D3C1C" w:rsidP="002D3C1C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D3C1C" w:rsidRPr="00724B76" w:rsidRDefault="002D3C1C" w:rsidP="002D3C1C">
            <w:pPr>
              <w:jc w:val="center"/>
              <w:rPr>
                <w:sz w:val="20"/>
              </w:rPr>
            </w:pPr>
          </w:p>
        </w:tc>
      </w:tr>
      <w:tr w:rsidR="002D3C1C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2D3C1C" w:rsidP="002D3C1C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2D3C1C" w:rsidP="002D3C1C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2D3C1C" w:rsidP="002D3C1C">
            <w:pPr>
              <w:rPr>
                <w:rFonts w:cs="Arial"/>
                <w:sz w:val="20"/>
                <w:lang w:val="de-DE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2D3C1C" w:rsidP="002D3C1C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D3C1C" w:rsidRPr="00724B76" w:rsidRDefault="002D3C1C" w:rsidP="002D3C1C">
            <w:pPr>
              <w:jc w:val="center"/>
              <w:rPr>
                <w:sz w:val="20"/>
              </w:rPr>
            </w:pP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710DC6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710DC6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CA19ED">
            <w:pPr>
              <w:rPr>
                <w:rFonts w:cs="Arial"/>
                <w:sz w:val="20"/>
                <w:lang w:val="de-DE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710DC6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710DC6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710DC6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710DC6">
            <w:pPr>
              <w:rPr>
                <w:rFonts w:cs="Arial"/>
                <w:sz w:val="20"/>
                <w:lang w:val="de-D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</w:tr>
    </w:tbl>
    <w:p w:rsidR="00F35829" w:rsidRDefault="00F35829" w:rsidP="008222D3"/>
    <w:tbl>
      <w:tblPr>
        <w:tblW w:w="10277" w:type="dxa"/>
        <w:tblInd w:w="71" w:type="dxa"/>
        <w:tblLayout w:type="fixed"/>
        <w:tblCellMar>
          <w:top w:w="57" w:type="dxa"/>
          <w:left w:w="71" w:type="dxa"/>
          <w:bottom w:w="57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425"/>
        <w:gridCol w:w="7513"/>
        <w:gridCol w:w="850"/>
        <w:gridCol w:w="1063"/>
      </w:tblGrid>
      <w:tr w:rsidR="00E832D9">
        <w:trPr>
          <w:tblHeader/>
        </w:trPr>
        <w:tc>
          <w:tcPr>
            <w:tcW w:w="10277" w:type="dxa"/>
            <w:gridSpan w:val="5"/>
            <w:tcBorders>
              <w:top w:val="thinThickSmallGap" w:sz="2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832D9" w:rsidRDefault="00E832D9" w:rsidP="00CD15CE">
            <w:pPr>
              <w:pStyle w:val="Tabellenberschrift"/>
            </w:pPr>
            <w:r>
              <w:t>Aktuelle Punkte</w:t>
            </w:r>
          </w:p>
        </w:tc>
      </w:tr>
      <w:tr w:rsidR="009550FD" w:rsidRPr="0008149E" w:rsidTr="00724B76">
        <w:trPr>
          <w:cantSplit/>
          <w:tblHeader/>
        </w:trPr>
        <w:tc>
          <w:tcPr>
            <w:tcW w:w="426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Nr.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Art</w:t>
            </w:r>
          </w:p>
        </w:tc>
        <w:tc>
          <w:tcPr>
            <w:tcW w:w="751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B</w:t>
            </w:r>
            <w:r w:rsidRPr="0008149E">
              <w:t>e</w:t>
            </w:r>
            <w:r w:rsidRPr="0008149E">
              <w:t>schreibung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Default="009550FD" w:rsidP="00CD15CE">
            <w:pPr>
              <w:pStyle w:val="Beschreibung"/>
            </w:pPr>
            <w:r>
              <w:t>VON/</w:t>
            </w:r>
          </w:p>
          <w:p w:rsidR="009550FD" w:rsidRPr="0008149E" w:rsidRDefault="009550FD" w:rsidP="00CD15CE">
            <w:pPr>
              <w:pStyle w:val="Beschreibung"/>
            </w:pPr>
            <w:r>
              <w:t>WER</w:t>
            </w:r>
          </w:p>
        </w:tc>
        <w:tc>
          <w:tcPr>
            <w:tcW w:w="106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Zie</w:t>
            </w:r>
            <w:r w:rsidRPr="0008149E">
              <w:t>l</w:t>
            </w:r>
            <w:r>
              <w:t>t</w:t>
            </w:r>
            <w:r w:rsidRPr="0008149E">
              <w:t>ermin</w:t>
            </w:r>
            <w:r>
              <w:t>/</w:t>
            </w:r>
            <w:r>
              <w:br/>
              <w:t>Gültig ab</w:t>
            </w: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13574B" w:rsidP="000814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13574B" w:rsidP="000122F4">
            <w:pPr>
              <w:rPr>
                <w:sz w:val="20"/>
              </w:rPr>
            </w:pPr>
            <w:r>
              <w:rPr>
                <w:sz w:val="20"/>
              </w:rPr>
              <w:t>Projektziele erfasst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13574B" w:rsidP="008905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Team</w:t>
            </w: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13574B" w:rsidP="000814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28.02.11</w:t>
            </w: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13574B" w:rsidP="000814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13574B" w:rsidP="000122F4">
            <w:pPr>
              <w:rPr>
                <w:sz w:val="20"/>
              </w:rPr>
            </w:pPr>
            <w:r>
              <w:rPr>
                <w:sz w:val="20"/>
              </w:rPr>
              <w:t>Beim nächsten Treffen werden die Objekte und der Ablaufplan für den ersten Teil des Projektes besprochen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13574B" w:rsidP="008905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Höss</w:t>
            </w: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13574B" w:rsidP="000814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28.02.11</w:t>
            </w: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8905AE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1BE" w:rsidRPr="00724B76" w:rsidRDefault="002D2C81" w:rsidP="008905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2D2C81" w:rsidP="008905AE">
            <w:pPr>
              <w:rPr>
                <w:sz w:val="20"/>
              </w:rPr>
            </w:pPr>
            <w:r>
              <w:rPr>
                <w:sz w:val="20"/>
              </w:rPr>
              <w:t>Besprechung der Phasen des Projektes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1BE" w:rsidRPr="00724B76" w:rsidRDefault="00FE16CE" w:rsidP="008905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Höss</w:t>
            </w: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FE16CE" w:rsidP="008905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28.02.11</w:t>
            </w:r>
            <w:bookmarkStart w:id="0" w:name="_GoBack"/>
            <w:bookmarkEnd w:id="0"/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8905AE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8905AE">
            <w:pPr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122F4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9550FD" w:rsidP="0008149E">
            <w:pPr>
              <w:jc w:val="center"/>
              <w:rPr>
                <w:sz w:val="20"/>
              </w:rPr>
            </w:pPr>
          </w:p>
        </w:tc>
      </w:tr>
    </w:tbl>
    <w:p w:rsidR="002D7496" w:rsidRDefault="002D7496" w:rsidP="008222D3"/>
    <w:sectPr w:rsidR="002D7496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567" w:right="567" w:bottom="1701" w:left="1134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C61" w:rsidRDefault="00936C61">
      <w:r>
        <w:separator/>
      </w:r>
    </w:p>
    <w:p w:rsidR="00936C61" w:rsidRDefault="00936C61"/>
  </w:endnote>
  <w:endnote w:type="continuationSeparator" w:id="0">
    <w:p w:rsidR="00936C61" w:rsidRDefault="00936C61">
      <w:r>
        <w:continuationSeparator/>
      </w:r>
    </w:p>
    <w:p w:rsidR="00936C61" w:rsidRDefault="00936C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83" w:rsidRPr="00F35829" w:rsidRDefault="00B96783" w:rsidP="00F35829">
    <w:pPr>
      <w:pStyle w:val="Funotentext"/>
      <w:tabs>
        <w:tab w:val="left" w:pos="2835"/>
        <w:tab w:val="left" w:pos="3119"/>
      </w:tabs>
      <w:rPr>
        <w:sz w:val="14"/>
        <w:szCs w:val="14"/>
      </w:rPr>
    </w:pPr>
    <w:r w:rsidRPr="00F35829">
      <w:rPr>
        <w:sz w:val="14"/>
        <w:szCs w:val="14"/>
      </w:rPr>
      <w:t>Ar</w:t>
    </w:r>
    <w:r>
      <w:rPr>
        <w:sz w:val="14"/>
        <w:szCs w:val="14"/>
      </w:rPr>
      <w:t>t =</w:t>
    </w:r>
    <w:r w:rsidRPr="00F35829">
      <w:rPr>
        <w:sz w:val="14"/>
        <w:szCs w:val="14"/>
      </w:rPr>
      <w:t xml:space="preserve"> I – Information</w:t>
    </w:r>
    <w:r w:rsidRPr="00F35829">
      <w:rPr>
        <w:sz w:val="14"/>
        <w:szCs w:val="14"/>
      </w:rPr>
      <w:tab/>
    </w:r>
    <w:r w:rsidRPr="00F35829">
      <w:rPr>
        <w:sz w:val="14"/>
        <w:szCs w:val="14"/>
      </w:rPr>
      <w:sym w:font="Wingdings" w:char="F0E8"/>
    </w:r>
    <w:r w:rsidRPr="00F35829">
      <w:rPr>
        <w:sz w:val="14"/>
        <w:szCs w:val="14"/>
      </w:rPr>
      <w:tab/>
      <w:t>VON = Urheber des Besprechungspunktes</w:t>
    </w:r>
  </w:p>
  <w:p w:rsidR="00B96783" w:rsidRPr="00F35829" w:rsidRDefault="00B96783" w:rsidP="00F35829">
    <w:pPr>
      <w:pStyle w:val="Funotentext"/>
      <w:tabs>
        <w:tab w:val="left" w:pos="2835"/>
        <w:tab w:val="left" w:pos="3119"/>
      </w:tabs>
      <w:rPr>
        <w:sz w:val="14"/>
        <w:szCs w:val="14"/>
      </w:rPr>
    </w:pPr>
    <w:r w:rsidRPr="00F35829">
      <w:rPr>
        <w:sz w:val="14"/>
        <w:szCs w:val="14"/>
      </w:rPr>
      <w:t>A</w:t>
    </w:r>
    <w:r>
      <w:rPr>
        <w:sz w:val="14"/>
        <w:szCs w:val="14"/>
      </w:rPr>
      <w:t>rt =</w:t>
    </w:r>
    <w:r w:rsidRPr="00F35829">
      <w:rPr>
        <w:sz w:val="14"/>
        <w:szCs w:val="14"/>
      </w:rPr>
      <w:t xml:space="preserve"> A – Aktivität / Auftrag, B – Beschluss</w:t>
    </w:r>
    <w:r w:rsidRPr="00F35829">
      <w:rPr>
        <w:sz w:val="14"/>
        <w:szCs w:val="14"/>
      </w:rPr>
      <w:tab/>
    </w:r>
    <w:r w:rsidRPr="00F35829">
      <w:rPr>
        <w:sz w:val="14"/>
        <w:szCs w:val="14"/>
      </w:rPr>
      <w:sym w:font="Wingdings" w:char="F0E8"/>
    </w:r>
    <w:r w:rsidRPr="00F35829">
      <w:rPr>
        <w:sz w:val="14"/>
        <w:szCs w:val="14"/>
      </w:rPr>
      <w:tab/>
      <w:t>WER = Vera</w:t>
    </w:r>
    <w:r>
      <w:rPr>
        <w:sz w:val="14"/>
        <w:szCs w:val="14"/>
      </w:rPr>
      <w:t>ntwortung (immer nur 1 Person)</w:t>
    </w:r>
  </w:p>
  <w:tbl>
    <w:tblPr>
      <w:tblW w:w="0" w:type="auto"/>
      <w:tblBorders>
        <w:top w:val="single" w:sz="12" w:space="0" w:color="auto"/>
        <w:left w:val="single" w:sz="12" w:space="0" w:color="auto"/>
        <w:bottom w:val="single" w:sz="6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35"/>
      <w:gridCol w:w="5387"/>
      <w:gridCol w:w="1985"/>
    </w:tblGrid>
    <w:tr w:rsidR="00B96783">
      <w:tblPrEx>
        <w:tblCellMar>
          <w:top w:w="0" w:type="dxa"/>
          <w:bottom w:w="0" w:type="dxa"/>
        </w:tblCellMar>
      </w:tblPrEx>
      <w:tc>
        <w:tcPr>
          <w:tcW w:w="2835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:rsidR="00B96783" w:rsidRDefault="0087304B" w:rsidP="00952BB8">
          <w:pPr>
            <w:pStyle w:val="Fuzeile"/>
            <w:tabs>
              <w:tab w:val="clear" w:pos="4536"/>
              <w:tab w:val="clear" w:pos="9072"/>
            </w:tabs>
            <w:spacing w:before="60" w:after="60"/>
          </w:pPr>
          <w:r>
            <w:rPr>
              <w:noProof/>
              <w:lang w:eastAsia="de-AT"/>
            </w:rPr>
            <w:drawing>
              <wp:inline distT="0" distB="0" distL="0" distR="0">
                <wp:extent cx="971550" cy="400050"/>
                <wp:effectExtent l="0" t="0" r="0" b="0"/>
                <wp:docPr id="1" name="Bild 1" descr="BAE_Logo_26x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AE_Logo_26x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12" w:space="0" w:color="auto"/>
            <w:bottom w:val="single" w:sz="12" w:space="0" w:color="auto"/>
          </w:tcBorders>
        </w:tcPr>
        <w:p w:rsidR="00B96783" w:rsidRDefault="00B96783">
          <w:pPr>
            <w:pStyle w:val="Fuzeile"/>
            <w:tabs>
              <w:tab w:val="clear" w:pos="4536"/>
              <w:tab w:val="clear" w:pos="9072"/>
              <w:tab w:val="right" w:pos="5245"/>
            </w:tabs>
            <w:spacing w:before="120"/>
          </w:pPr>
          <w:r>
            <w:t>Dokumentvorlage:</w:t>
          </w:r>
          <w:r>
            <w:tab/>
          </w:r>
          <w:fldSimple w:instr=" TEMPLATE  \* MERGEFORMAT ">
            <w:r w:rsidR="0087304B">
              <w:rPr>
                <w:noProof/>
              </w:rPr>
              <w:t>Besprechungsprotokoll Vorlage.dot</w:t>
            </w:r>
          </w:fldSimple>
          <w:r>
            <w:br/>
            <w:t>Dateiablage:</w:t>
          </w:r>
          <w:r>
            <w:tab/>
          </w:r>
          <w:fldSimple w:instr=" FILENAME  \* MERGEFORMAT ">
            <w:r w:rsidR="0087304B">
              <w:rPr>
                <w:noProof/>
              </w:rPr>
              <w:t>Dokument1</w:t>
            </w:r>
          </w:fldSimple>
        </w:p>
      </w:tc>
      <w:tc>
        <w:tcPr>
          <w:tcW w:w="1985" w:type="dxa"/>
          <w:tcBorders>
            <w:top w:val="single" w:sz="12" w:space="0" w:color="auto"/>
            <w:bottom w:val="single" w:sz="12" w:space="0" w:color="auto"/>
          </w:tcBorders>
        </w:tcPr>
        <w:p w:rsidR="00B96783" w:rsidRDefault="00B96783">
          <w:pPr>
            <w:pStyle w:val="Fuzeile"/>
            <w:spacing w:before="240"/>
            <w:jc w:val="center"/>
          </w:pPr>
          <w:r>
            <w:t xml:space="preserve">Seite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von </w:t>
          </w:r>
          <w:fldSimple w:instr=" NUMPAGES  \* MERGEFORMAT ">
            <w:r w:rsidR="0087304B">
              <w:rPr>
                <w:noProof/>
              </w:rPr>
              <w:t>1</w:t>
            </w:r>
          </w:fldSimple>
        </w:p>
      </w:tc>
    </w:tr>
  </w:tbl>
  <w:p w:rsidR="00B96783" w:rsidRDefault="00B96783">
    <w:pPr>
      <w:pStyle w:val="Fuzeile"/>
      <w:rPr>
        <w:sz w:val="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83" w:rsidRPr="00F35829" w:rsidRDefault="00B96783" w:rsidP="00F35829">
    <w:pPr>
      <w:pStyle w:val="Funotentext"/>
      <w:tabs>
        <w:tab w:val="left" w:pos="2835"/>
        <w:tab w:val="left" w:pos="3119"/>
      </w:tabs>
      <w:rPr>
        <w:sz w:val="14"/>
        <w:szCs w:val="14"/>
      </w:rPr>
    </w:pPr>
    <w:r w:rsidRPr="00F35829">
      <w:rPr>
        <w:sz w:val="14"/>
        <w:szCs w:val="14"/>
      </w:rPr>
      <w:t>Art: I – Information</w:t>
    </w:r>
    <w:r w:rsidRPr="00F35829">
      <w:rPr>
        <w:sz w:val="14"/>
        <w:szCs w:val="14"/>
      </w:rPr>
      <w:tab/>
    </w:r>
    <w:r w:rsidRPr="00F35829">
      <w:rPr>
        <w:sz w:val="14"/>
        <w:szCs w:val="14"/>
      </w:rPr>
      <w:sym w:font="Wingdings" w:char="F0E8"/>
    </w:r>
    <w:r w:rsidRPr="00F35829">
      <w:rPr>
        <w:sz w:val="14"/>
        <w:szCs w:val="14"/>
      </w:rPr>
      <w:tab/>
      <w:t>VON = Urheber des Besprechungspunktes</w:t>
    </w:r>
  </w:p>
  <w:p w:rsidR="00B96783" w:rsidRPr="00F35829" w:rsidRDefault="00B96783" w:rsidP="00F35829">
    <w:pPr>
      <w:pStyle w:val="Funotentext"/>
      <w:tabs>
        <w:tab w:val="left" w:pos="2835"/>
        <w:tab w:val="left" w:pos="3119"/>
      </w:tabs>
      <w:rPr>
        <w:sz w:val="14"/>
        <w:szCs w:val="14"/>
      </w:rPr>
    </w:pPr>
    <w:r w:rsidRPr="00F35829">
      <w:rPr>
        <w:sz w:val="14"/>
        <w:szCs w:val="14"/>
      </w:rPr>
      <w:t>Art: A – Aktivität / Auftrag, B – Beschluss</w:t>
    </w:r>
    <w:r w:rsidRPr="00F35829">
      <w:rPr>
        <w:sz w:val="14"/>
        <w:szCs w:val="14"/>
      </w:rPr>
      <w:tab/>
    </w:r>
    <w:r w:rsidRPr="00F35829">
      <w:rPr>
        <w:sz w:val="14"/>
        <w:szCs w:val="14"/>
      </w:rPr>
      <w:sym w:font="Wingdings" w:char="F0E8"/>
    </w:r>
    <w:r w:rsidRPr="00F35829">
      <w:rPr>
        <w:sz w:val="14"/>
        <w:szCs w:val="14"/>
      </w:rPr>
      <w:tab/>
      <w:t>WER = Vera</w:t>
    </w:r>
    <w:r>
      <w:rPr>
        <w:sz w:val="14"/>
        <w:szCs w:val="14"/>
      </w:rPr>
      <w:t>ntwortung (immer nur 1 Person)</w:t>
    </w:r>
  </w:p>
  <w:p w:rsidR="00B96783" w:rsidRDefault="00B96783">
    <w:pPr>
      <w:pStyle w:val="Fuzeile"/>
      <w:rPr>
        <w:sz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C61" w:rsidRDefault="00936C61">
      <w:r>
        <w:separator/>
      </w:r>
    </w:p>
    <w:p w:rsidR="00936C61" w:rsidRDefault="00936C61"/>
  </w:footnote>
  <w:footnote w:type="continuationSeparator" w:id="0">
    <w:p w:rsidR="00936C61" w:rsidRDefault="00936C61">
      <w:r>
        <w:continuationSeparator/>
      </w:r>
    </w:p>
    <w:p w:rsidR="00936C61" w:rsidRDefault="00936C6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5387"/>
      <w:gridCol w:w="1985"/>
    </w:tblGrid>
    <w:tr w:rsidR="00B9678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2835" w:type="dxa"/>
          <w:vAlign w:val="center"/>
        </w:tcPr>
        <w:p w:rsidR="00B96783" w:rsidRDefault="00B96783">
          <w:pPr>
            <w:pStyle w:val="Kopfzeile"/>
            <w:tabs>
              <w:tab w:val="clear" w:pos="4536"/>
              <w:tab w:val="clear" w:pos="9072"/>
            </w:tabs>
            <w:spacing w:before="120" w:after="120"/>
            <w:jc w:val="center"/>
            <w:rPr>
              <w:sz w:val="24"/>
            </w:rPr>
          </w:pPr>
        </w:p>
      </w:tc>
      <w:tc>
        <w:tcPr>
          <w:tcW w:w="5387" w:type="dxa"/>
          <w:vAlign w:val="center"/>
        </w:tcPr>
        <w:p w:rsidR="00B96783" w:rsidRPr="00564589" w:rsidRDefault="00B96783">
          <w:pPr>
            <w:spacing w:before="120" w:after="120"/>
            <w:jc w:val="center"/>
            <w:rPr>
              <w:bCs/>
              <w:sz w:val="24"/>
              <w:szCs w:val="24"/>
            </w:rPr>
          </w:pPr>
          <w:r w:rsidRPr="00564589">
            <w:rPr>
              <w:bCs/>
              <w:sz w:val="24"/>
              <w:szCs w:val="24"/>
            </w:rPr>
            <w:fldChar w:fldCharType="begin"/>
          </w:r>
          <w:r w:rsidRPr="00564589">
            <w:rPr>
              <w:bCs/>
              <w:sz w:val="24"/>
              <w:szCs w:val="24"/>
            </w:rPr>
            <w:instrText xml:space="preserve"> STYLEREF "KopzeilenTitel" \* MERGEFORMAT </w:instrText>
          </w:r>
          <w:r>
            <w:rPr>
              <w:bCs/>
              <w:sz w:val="24"/>
              <w:szCs w:val="24"/>
            </w:rPr>
            <w:fldChar w:fldCharType="separate"/>
          </w:r>
          <w:r w:rsidR="0087304B">
            <w:rPr>
              <w:bCs/>
              <w:noProof/>
              <w:sz w:val="24"/>
              <w:szCs w:val="24"/>
            </w:rPr>
            <w:t>Besprechungsprotokoll</w:t>
          </w:r>
          <w:r w:rsidRPr="00564589">
            <w:rPr>
              <w:bCs/>
              <w:sz w:val="24"/>
              <w:szCs w:val="24"/>
            </w:rPr>
            <w:fldChar w:fldCharType="end"/>
          </w:r>
        </w:p>
      </w:tc>
      <w:tc>
        <w:tcPr>
          <w:tcW w:w="1985" w:type="dxa"/>
          <w:vAlign w:val="center"/>
        </w:tcPr>
        <w:p w:rsidR="00B96783" w:rsidRDefault="00B96783">
          <w:pPr>
            <w:spacing w:before="120" w:after="120"/>
            <w:jc w:val="center"/>
            <w:rPr>
              <w:bCs/>
              <w:sz w:val="24"/>
            </w:rPr>
          </w:pPr>
          <w:r>
            <w:rPr>
              <w:bCs/>
              <w:sz w:val="24"/>
            </w:rPr>
            <w:fldChar w:fldCharType="begin"/>
          </w:r>
          <w:r>
            <w:rPr>
              <w:bCs/>
              <w:sz w:val="24"/>
            </w:rPr>
            <w:instrText xml:space="preserve"> STYLEREF "Revision" \* MERGEFORMAT </w:instrText>
          </w:r>
          <w:r>
            <w:rPr>
              <w:bCs/>
              <w:sz w:val="24"/>
            </w:rPr>
            <w:fldChar w:fldCharType="end"/>
          </w:r>
        </w:p>
      </w:tc>
    </w:tr>
  </w:tbl>
  <w:p w:rsidR="00B96783" w:rsidRDefault="00B96783">
    <w:pPr>
      <w:pStyle w:val="Kopfzeile"/>
      <w:tabs>
        <w:tab w:val="clear" w:pos="4536"/>
        <w:tab w:val="clear" w:pos="9072"/>
      </w:tabs>
      <w:rPr>
        <w:sz w:val="4"/>
      </w:rPr>
    </w:pPr>
  </w:p>
  <w:p w:rsidR="00B96783" w:rsidRDefault="00B9678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83" w:rsidRPr="004B6354" w:rsidRDefault="00B96783">
    <w:pPr>
      <w:pStyle w:val="Kopfzeile"/>
      <w:tabs>
        <w:tab w:val="clear" w:pos="4536"/>
        <w:tab w:val="clear" w:pos="9072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C240C"/>
    <w:multiLevelType w:val="multilevel"/>
    <w:tmpl w:val="F5BCDE2C"/>
    <w:lvl w:ilvl="0">
      <w:start w:val="1"/>
      <w:numFmt w:val="bullet"/>
      <w:lvlText w:val=""/>
      <w:lvlJc w:val="left"/>
      <w:pPr>
        <w:tabs>
          <w:tab w:val="num" w:pos="918"/>
        </w:tabs>
        <w:ind w:left="918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1">
    <w:nsid w:val="113971DC"/>
    <w:multiLevelType w:val="hybridMultilevel"/>
    <w:tmpl w:val="2940D7C4"/>
    <w:lvl w:ilvl="0" w:tplc="6D06D9A0">
      <w:numFmt w:val="bullet"/>
      <w:lvlText w:val="-"/>
      <w:lvlJc w:val="left"/>
      <w:pPr>
        <w:tabs>
          <w:tab w:val="num" w:pos="320"/>
        </w:tabs>
        <w:ind w:left="320" w:hanging="32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952"/>
        </w:tabs>
        <w:ind w:left="95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672"/>
        </w:tabs>
        <w:ind w:left="167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92"/>
        </w:tabs>
        <w:ind w:left="239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112"/>
        </w:tabs>
        <w:ind w:left="311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832"/>
        </w:tabs>
        <w:ind w:left="383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552"/>
        </w:tabs>
        <w:ind w:left="455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272"/>
        </w:tabs>
        <w:ind w:left="527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92"/>
        </w:tabs>
        <w:ind w:left="5992" w:hanging="360"/>
      </w:pPr>
      <w:rPr>
        <w:rFonts w:ascii="Wingdings" w:hAnsi="Wingdings" w:hint="default"/>
      </w:rPr>
    </w:lvl>
  </w:abstractNum>
  <w:abstractNum w:abstractNumId="2">
    <w:nsid w:val="38C64904"/>
    <w:multiLevelType w:val="hybridMultilevel"/>
    <w:tmpl w:val="A686E6E6"/>
    <w:lvl w:ilvl="0" w:tplc="6D06D9A0">
      <w:numFmt w:val="bullet"/>
      <w:lvlText w:val="-"/>
      <w:lvlJc w:val="left"/>
      <w:pPr>
        <w:tabs>
          <w:tab w:val="num" w:pos="680"/>
        </w:tabs>
        <w:ind w:left="680" w:hanging="32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9C7F32"/>
    <w:multiLevelType w:val="hybridMultilevel"/>
    <w:tmpl w:val="E8B88468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2054B2"/>
    <w:multiLevelType w:val="multilevel"/>
    <w:tmpl w:val="EC6C97C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3DE246E"/>
    <w:multiLevelType w:val="hybridMultilevel"/>
    <w:tmpl w:val="52F62A9C"/>
    <w:lvl w:ilvl="0" w:tplc="DC543DC6">
      <w:numFmt w:val="bullet"/>
      <w:lvlText w:val="-"/>
      <w:lvlJc w:val="left"/>
      <w:pPr>
        <w:tabs>
          <w:tab w:val="num" w:pos="794"/>
        </w:tabs>
        <w:ind w:left="737" w:hanging="377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8A3207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58F74E6E"/>
    <w:multiLevelType w:val="hybridMultilevel"/>
    <w:tmpl w:val="4AB0ABC0"/>
    <w:lvl w:ilvl="0" w:tplc="8CE8374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952"/>
        </w:tabs>
        <w:ind w:left="95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672"/>
        </w:tabs>
        <w:ind w:left="167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92"/>
        </w:tabs>
        <w:ind w:left="239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112"/>
        </w:tabs>
        <w:ind w:left="311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832"/>
        </w:tabs>
        <w:ind w:left="383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552"/>
        </w:tabs>
        <w:ind w:left="455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272"/>
        </w:tabs>
        <w:ind w:left="527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92"/>
        </w:tabs>
        <w:ind w:left="5992" w:hanging="360"/>
      </w:pPr>
      <w:rPr>
        <w:rFonts w:ascii="Wingdings" w:hAnsi="Wingdings" w:hint="default"/>
      </w:rPr>
    </w:lvl>
  </w:abstractNum>
  <w:abstractNum w:abstractNumId="8">
    <w:nsid w:val="599C7515"/>
    <w:multiLevelType w:val="hybridMultilevel"/>
    <w:tmpl w:val="F5BCDE2C"/>
    <w:lvl w:ilvl="0" w:tplc="8CE83744">
      <w:start w:val="1"/>
      <w:numFmt w:val="bullet"/>
      <w:lvlText w:val=""/>
      <w:lvlJc w:val="left"/>
      <w:pPr>
        <w:tabs>
          <w:tab w:val="num" w:pos="918"/>
        </w:tabs>
        <w:ind w:left="918" w:hanging="360"/>
      </w:pPr>
      <w:rPr>
        <w:rFonts w:ascii="Verdana" w:hAnsi="Verdan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9">
    <w:nsid w:val="7F5A6E0A"/>
    <w:multiLevelType w:val="hybridMultilevel"/>
    <w:tmpl w:val="9ACC014C"/>
    <w:lvl w:ilvl="0" w:tplc="8CE8374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952"/>
        </w:tabs>
        <w:ind w:left="95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672"/>
        </w:tabs>
        <w:ind w:left="167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92"/>
        </w:tabs>
        <w:ind w:left="239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112"/>
        </w:tabs>
        <w:ind w:left="311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832"/>
        </w:tabs>
        <w:ind w:left="383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552"/>
        </w:tabs>
        <w:ind w:left="455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272"/>
        </w:tabs>
        <w:ind w:left="527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92"/>
        </w:tabs>
        <w:ind w:left="599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04B"/>
    <w:rsid w:val="000011C2"/>
    <w:rsid w:val="000122F4"/>
    <w:rsid w:val="0008149E"/>
    <w:rsid w:val="000A6415"/>
    <w:rsid w:val="000C7F13"/>
    <w:rsid w:val="0013574B"/>
    <w:rsid w:val="0015347B"/>
    <w:rsid w:val="00186134"/>
    <w:rsid w:val="001D276E"/>
    <w:rsid w:val="001E02C5"/>
    <w:rsid w:val="002018E3"/>
    <w:rsid w:val="00230B21"/>
    <w:rsid w:val="0025356C"/>
    <w:rsid w:val="00257530"/>
    <w:rsid w:val="002D2C81"/>
    <w:rsid w:val="002D3C1C"/>
    <w:rsid w:val="002D7496"/>
    <w:rsid w:val="002F3582"/>
    <w:rsid w:val="00313E8C"/>
    <w:rsid w:val="00327056"/>
    <w:rsid w:val="0034280D"/>
    <w:rsid w:val="0034417C"/>
    <w:rsid w:val="00344793"/>
    <w:rsid w:val="00362481"/>
    <w:rsid w:val="00365499"/>
    <w:rsid w:val="00370C81"/>
    <w:rsid w:val="003A6433"/>
    <w:rsid w:val="003D33E4"/>
    <w:rsid w:val="003E3453"/>
    <w:rsid w:val="003F459D"/>
    <w:rsid w:val="00443593"/>
    <w:rsid w:val="004602CD"/>
    <w:rsid w:val="004731CC"/>
    <w:rsid w:val="004B6354"/>
    <w:rsid w:val="004D5B06"/>
    <w:rsid w:val="00564589"/>
    <w:rsid w:val="00570DB5"/>
    <w:rsid w:val="005867B9"/>
    <w:rsid w:val="005A3E88"/>
    <w:rsid w:val="00687281"/>
    <w:rsid w:val="006F0F62"/>
    <w:rsid w:val="00703240"/>
    <w:rsid w:val="00710DC6"/>
    <w:rsid w:val="00724B76"/>
    <w:rsid w:val="00737675"/>
    <w:rsid w:val="007B4C2A"/>
    <w:rsid w:val="007D5E84"/>
    <w:rsid w:val="00817793"/>
    <w:rsid w:val="008222D3"/>
    <w:rsid w:val="008576AA"/>
    <w:rsid w:val="0087304B"/>
    <w:rsid w:val="008905AE"/>
    <w:rsid w:val="00893EF3"/>
    <w:rsid w:val="008B0D55"/>
    <w:rsid w:val="008B75F3"/>
    <w:rsid w:val="008F5D45"/>
    <w:rsid w:val="0092535B"/>
    <w:rsid w:val="00936C61"/>
    <w:rsid w:val="00946AB5"/>
    <w:rsid w:val="00952BB8"/>
    <w:rsid w:val="009550FD"/>
    <w:rsid w:val="00971DED"/>
    <w:rsid w:val="00985B43"/>
    <w:rsid w:val="009C2DD7"/>
    <w:rsid w:val="009E1A8E"/>
    <w:rsid w:val="009F7070"/>
    <w:rsid w:val="00A32DB9"/>
    <w:rsid w:val="00A645AF"/>
    <w:rsid w:val="00A95F50"/>
    <w:rsid w:val="00AC01BE"/>
    <w:rsid w:val="00AC5F49"/>
    <w:rsid w:val="00AD2BBF"/>
    <w:rsid w:val="00AE3E14"/>
    <w:rsid w:val="00AF661A"/>
    <w:rsid w:val="00B5654E"/>
    <w:rsid w:val="00B652D8"/>
    <w:rsid w:val="00B96783"/>
    <w:rsid w:val="00C771BA"/>
    <w:rsid w:val="00C95A70"/>
    <w:rsid w:val="00C97347"/>
    <w:rsid w:val="00CA19ED"/>
    <w:rsid w:val="00CB5444"/>
    <w:rsid w:val="00CD15CE"/>
    <w:rsid w:val="00CE3963"/>
    <w:rsid w:val="00D14841"/>
    <w:rsid w:val="00D819F0"/>
    <w:rsid w:val="00D958AF"/>
    <w:rsid w:val="00DA1048"/>
    <w:rsid w:val="00DE6454"/>
    <w:rsid w:val="00E832D9"/>
    <w:rsid w:val="00E926F9"/>
    <w:rsid w:val="00EA537C"/>
    <w:rsid w:val="00F35829"/>
    <w:rsid w:val="00F450B7"/>
    <w:rsid w:val="00F47A99"/>
    <w:rsid w:val="00F70651"/>
    <w:rsid w:val="00F71617"/>
    <w:rsid w:val="00F81479"/>
    <w:rsid w:val="00F859F0"/>
    <w:rsid w:val="00F87FED"/>
    <w:rsid w:val="00F972F1"/>
    <w:rsid w:val="00FA32FE"/>
    <w:rsid w:val="00FE16CE"/>
    <w:rsid w:val="00FE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47A99"/>
    <w:rPr>
      <w:rFonts w:ascii="Arial" w:hAnsi="Arial"/>
      <w:sz w:val="22"/>
      <w:lang w:eastAsia="de-DE"/>
    </w:rPr>
  </w:style>
  <w:style w:type="paragraph" w:styleId="berschrift2">
    <w:name w:val="heading 2"/>
    <w:basedOn w:val="Standard"/>
    <w:next w:val="Standard"/>
    <w:qFormat/>
    <w:rsid w:val="00DE6454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DE6454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Revision">
    <w:name w:val="Revision"/>
    <w:basedOn w:val="Standard"/>
    <w:next w:val="Standard"/>
    <w:rsid w:val="00D14841"/>
    <w:pPr>
      <w:spacing w:before="120" w:after="120"/>
      <w:jc w:val="center"/>
    </w:pPr>
    <w:rPr>
      <w:sz w:val="24"/>
    </w:rPr>
  </w:style>
  <w:style w:type="paragraph" w:customStyle="1" w:styleId="KopzeilenTitel">
    <w:name w:val="KopzeilenTitel"/>
    <w:basedOn w:val="Standard"/>
    <w:next w:val="Standard"/>
    <w:rsid w:val="00D14841"/>
    <w:pPr>
      <w:spacing w:before="120" w:after="120"/>
      <w:jc w:val="center"/>
    </w:pPr>
    <w:rPr>
      <w:sz w:val="24"/>
    </w:rPr>
  </w:style>
  <w:style w:type="paragraph" w:styleId="Funotentext">
    <w:name w:val="footnote text"/>
    <w:basedOn w:val="Standard"/>
    <w:semiHidden/>
    <w:rsid w:val="00F450B7"/>
    <w:rPr>
      <w:lang w:val="de-DE"/>
    </w:rPr>
  </w:style>
  <w:style w:type="character" w:styleId="Funotenzeichen">
    <w:name w:val="footnote reference"/>
    <w:basedOn w:val="Absatz-Standardschriftart"/>
    <w:semiHidden/>
    <w:rsid w:val="00F450B7"/>
    <w:rPr>
      <w:vertAlign w:val="superscript"/>
    </w:rPr>
  </w:style>
  <w:style w:type="paragraph" w:customStyle="1" w:styleId="Tabellenberschrift">
    <w:name w:val="Tabellenüberschrift"/>
    <w:basedOn w:val="Standard"/>
    <w:rsid w:val="00CD15CE"/>
    <w:pPr>
      <w:jc w:val="center"/>
    </w:pPr>
    <w:rPr>
      <w:b/>
      <w:bCs/>
    </w:rPr>
  </w:style>
  <w:style w:type="character" w:styleId="Hyperlink">
    <w:name w:val="Hyperlink"/>
    <w:basedOn w:val="Absatz-Standardschriftart"/>
    <w:rsid w:val="00F81479"/>
    <w:rPr>
      <w:color w:val="0000FF"/>
      <w:u w:val="single"/>
    </w:rPr>
  </w:style>
  <w:style w:type="character" w:styleId="BesuchterHyperlink">
    <w:name w:val="FollowedHyperlink"/>
    <w:basedOn w:val="Absatz-Standardschriftart"/>
    <w:rsid w:val="00F81479"/>
    <w:rPr>
      <w:color w:val="800080"/>
      <w:u w:val="single"/>
    </w:rPr>
  </w:style>
  <w:style w:type="paragraph" w:customStyle="1" w:styleId="Nummerierung">
    <w:name w:val="Nummerierung"/>
    <w:basedOn w:val="Standard"/>
    <w:rsid w:val="006F0F62"/>
    <w:pPr>
      <w:jc w:val="center"/>
    </w:pPr>
    <w:rPr>
      <w:sz w:val="20"/>
    </w:rPr>
  </w:style>
  <w:style w:type="paragraph" w:customStyle="1" w:styleId="Beschreibung">
    <w:name w:val="Beschreibung"/>
    <w:basedOn w:val="Standard"/>
    <w:rsid w:val="00CD15CE"/>
    <w:pPr>
      <w:jc w:val="center"/>
    </w:pPr>
    <w:rPr>
      <w:b/>
      <w:bCs/>
      <w:sz w:val="18"/>
    </w:rPr>
  </w:style>
  <w:style w:type="paragraph" w:customStyle="1" w:styleId="ArtWerTermin">
    <w:name w:val="Art/Wer/Termin"/>
    <w:basedOn w:val="Standard"/>
    <w:rsid w:val="00F47A99"/>
    <w:pPr>
      <w:jc w:val="center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47A99"/>
    <w:rPr>
      <w:rFonts w:ascii="Arial" w:hAnsi="Arial"/>
      <w:sz w:val="22"/>
      <w:lang w:eastAsia="de-DE"/>
    </w:rPr>
  </w:style>
  <w:style w:type="paragraph" w:styleId="berschrift2">
    <w:name w:val="heading 2"/>
    <w:basedOn w:val="Standard"/>
    <w:next w:val="Standard"/>
    <w:qFormat/>
    <w:rsid w:val="00DE6454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DE6454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Revision">
    <w:name w:val="Revision"/>
    <w:basedOn w:val="Standard"/>
    <w:next w:val="Standard"/>
    <w:rsid w:val="00D14841"/>
    <w:pPr>
      <w:spacing w:before="120" w:after="120"/>
      <w:jc w:val="center"/>
    </w:pPr>
    <w:rPr>
      <w:sz w:val="24"/>
    </w:rPr>
  </w:style>
  <w:style w:type="paragraph" w:customStyle="1" w:styleId="KopzeilenTitel">
    <w:name w:val="KopzeilenTitel"/>
    <w:basedOn w:val="Standard"/>
    <w:next w:val="Standard"/>
    <w:rsid w:val="00D14841"/>
    <w:pPr>
      <w:spacing w:before="120" w:after="120"/>
      <w:jc w:val="center"/>
    </w:pPr>
    <w:rPr>
      <w:sz w:val="24"/>
    </w:rPr>
  </w:style>
  <w:style w:type="paragraph" w:styleId="Funotentext">
    <w:name w:val="footnote text"/>
    <w:basedOn w:val="Standard"/>
    <w:semiHidden/>
    <w:rsid w:val="00F450B7"/>
    <w:rPr>
      <w:lang w:val="de-DE"/>
    </w:rPr>
  </w:style>
  <w:style w:type="character" w:styleId="Funotenzeichen">
    <w:name w:val="footnote reference"/>
    <w:basedOn w:val="Absatz-Standardschriftart"/>
    <w:semiHidden/>
    <w:rsid w:val="00F450B7"/>
    <w:rPr>
      <w:vertAlign w:val="superscript"/>
    </w:rPr>
  </w:style>
  <w:style w:type="paragraph" w:customStyle="1" w:styleId="Tabellenberschrift">
    <w:name w:val="Tabellenüberschrift"/>
    <w:basedOn w:val="Standard"/>
    <w:rsid w:val="00CD15CE"/>
    <w:pPr>
      <w:jc w:val="center"/>
    </w:pPr>
    <w:rPr>
      <w:b/>
      <w:bCs/>
    </w:rPr>
  </w:style>
  <w:style w:type="character" w:styleId="Hyperlink">
    <w:name w:val="Hyperlink"/>
    <w:basedOn w:val="Absatz-Standardschriftart"/>
    <w:rsid w:val="00F81479"/>
    <w:rPr>
      <w:color w:val="0000FF"/>
      <w:u w:val="single"/>
    </w:rPr>
  </w:style>
  <w:style w:type="character" w:styleId="BesuchterHyperlink">
    <w:name w:val="FollowedHyperlink"/>
    <w:basedOn w:val="Absatz-Standardschriftart"/>
    <w:rsid w:val="00F81479"/>
    <w:rPr>
      <w:color w:val="800080"/>
      <w:u w:val="single"/>
    </w:rPr>
  </w:style>
  <w:style w:type="paragraph" w:customStyle="1" w:styleId="Nummerierung">
    <w:name w:val="Nummerierung"/>
    <w:basedOn w:val="Standard"/>
    <w:rsid w:val="006F0F62"/>
    <w:pPr>
      <w:jc w:val="center"/>
    </w:pPr>
    <w:rPr>
      <w:sz w:val="20"/>
    </w:rPr>
  </w:style>
  <w:style w:type="paragraph" w:customStyle="1" w:styleId="Beschreibung">
    <w:name w:val="Beschreibung"/>
    <w:basedOn w:val="Standard"/>
    <w:rsid w:val="00CD15CE"/>
    <w:pPr>
      <w:jc w:val="center"/>
    </w:pPr>
    <w:rPr>
      <w:b/>
      <w:bCs/>
      <w:sz w:val="18"/>
    </w:rPr>
  </w:style>
  <w:style w:type="paragraph" w:customStyle="1" w:styleId="ArtWerTermin">
    <w:name w:val="Art/Wer/Termin"/>
    <w:basedOn w:val="Standard"/>
    <w:rsid w:val="00F47A99"/>
    <w:pPr>
      <w:jc w:val="center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Documents\NetBeansProjects\EasyDiet\doc\Besprechungsprotokolle\Besprechungsprotokoll%20Vorlag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 Vorlage.dot</Template>
  <TotalTime>0</TotalTime>
  <Pages>1</Pages>
  <Words>115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Allgemeine Vorlage</vt:lpstr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Allgemeine Vorlage</dc:title>
  <dc:creator>Michael</dc:creator>
  <cp:lastModifiedBy>Michael</cp:lastModifiedBy>
  <cp:revision>5</cp:revision>
  <cp:lastPrinted>2003-09-02T16:02:00Z</cp:lastPrinted>
  <dcterms:created xsi:type="dcterms:W3CDTF">2011-02-28T10:28:00Z</dcterms:created>
  <dcterms:modified xsi:type="dcterms:W3CDTF">2011-02-28T10:33:00Z</dcterms:modified>
</cp:coreProperties>
</file>