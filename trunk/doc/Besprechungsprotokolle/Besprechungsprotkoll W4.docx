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30E7E" w:rsidRPr="00365499" w:rsidTr="00BE502B">
        <w:tc>
          <w:tcPr>
            <w:tcW w:w="2835" w:type="dxa"/>
            <w:vAlign w:val="center"/>
          </w:tcPr>
          <w:p w:rsidR="00D30E7E" w:rsidRPr="00365499" w:rsidRDefault="00D30E7E" w:rsidP="00BE502B">
            <w:pPr>
              <w:jc w:val="center"/>
            </w:pPr>
            <w:r>
              <w:t>Team C</w:t>
            </w:r>
          </w:p>
        </w:tc>
        <w:tc>
          <w:tcPr>
            <w:tcW w:w="5387" w:type="dxa"/>
            <w:vAlign w:val="center"/>
          </w:tcPr>
          <w:p w:rsidR="00D30E7E" w:rsidRPr="00365499" w:rsidRDefault="00D30E7E" w:rsidP="00BE502B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30E7E" w:rsidRPr="00365499" w:rsidRDefault="00D30E7E" w:rsidP="00BE502B">
            <w:pPr>
              <w:pStyle w:val="berarbeitung1"/>
            </w:pPr>
            <w:r>
              <w:t>W2</w:t>
            </w:r>
          </w:p>
        </w:tc>
      </w:tr>
    </w:tbl>
    <w:p w:rsidR="00D30E7E" w:rsidRPr="00365499" w:rsidRDefault="00D30E7E" w:rsidP="00D30E7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D30E7E" w:rsidTr="00BE502B"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0E7E" w:rsidRPr="00B96783" w:rsidRDefault="00D30E7E" w:rsidP="00BE502B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Pr="00B96783">
              <w:rPr>
                <w:b/>
              </w:rPr>
              <w:tab/>
            </w:r>
          </w:p>
        </w:tc>
      </w:tr>
      <w:tr w:rsidR="00D30E7E" w:rsidTr="00BE502B"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D30E7E" w:rsidRPr="00FE2A0F" w:rsidRDefault="00D30E7E" w:rsidP="00BE502B">
            <w:r>
              <w:t>U 313 -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D30E7E" w:rsidRDefault="00D30E7E" w:rsidP="00BE502B">
            <w:r>
              <w:t>10:40</w:t>
            </w:r>
          </w:p>
        </w:tc>
      </w:tr>
      <w:tr w:rsidR="00D30E7E" w:rsidTr="00BE502B"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D30E7E" w:rsidRDefault="00D30E7E" w:rsidP="00BE502B">
            <w:r>
              <w:t>15</w:t>
            </w:r>
            <w:r>
              <w:t>.03.2011</w:t>
            </w:r>
          </w:p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D30E7E" w:rsidRDefault="00D30E7E" w:rsidP="00BE502B">
            <w:r>
              <w:t>11:25</w:t>
            </w:r>
          </w:p>
        </w:tc>
      </w:tr>
      <w:tr w:rsidR="00D30E7E" w:rsidTr="00BE502B"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Besprechungsleiter: Alexander Höss</w:t>
            </w:r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D30E7E" w:rsidRDefault="00D30E7E" w:rsidP="00D30E7E">
            <w:pPr>
              <w:spacing w:before="120" w:after="120"/>
              <w:ind w:left="1134" w:hanging="1077"/>
            </w:pPr>
            <w:r>
              <w:t xml:space="preserve">Protokollführer: </w:t>
            </w:r>
            <w:r>
              <w:t>Manuel Tscholl</w:t>
            </w:r>
          </w:p>
        </w:tc>
      </w:tr>
      <w:tr w:rsidR="00D30E7E" w:rsidTr="00BE502B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D30E7E" w:rsidRDefault="00D30E7E" w:rsidP="00BE502B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D30E7E" w:rsidRPr="00E926F9" w:rsidRDefault="00D30E7E" w:rsidP="00BE502B">
            <w:r>
              <w:t>Manuel Tscholl, Stephan Svoboda, Friedrich Bösch, Ali Gümüs</w:t>
            </w:r>
          </w:p>
        </w:tc>
      </w:tr>
      <w:tr w:rsidR="00D30E7E" w:rsidTr="00BE502B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D30E7E" w:rsidRDefault="00D30E7E" w:rsidP="00BE502B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E7E" w:rsidRPr="00E926F9" w:rsidRDefault="00D30E7E" w:rsidP="00BE502B"/>
        </w:tc>
      </w:tr>
    </w:tbl>
    <w:p w:rsidR="00D30E7E" w:rsidRDefault="00D30E7E" w:rsidP="00D30E7E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D30E7E" w:rsidTr="00BE502B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0E7E" w:rsidRDefault="00D30E7E" w:rsidP="00BE502B">
            <w:pPr>
              <w:pStyle w:val="Tabellenberschrift"/>
            </w:pPr>
            <w:r>
              <w:t>Kontrollpunkte</w:t>
            </w:r>
          </w:p>
        </w:tc>
      </w:tr>
      <w:tr w:rsidR="00D30E7E" w:rsidRPr="0008149E" w:rsidTr="00BE502B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Default="00D30E7E" w:rsidP="00BE502B">
            <w:pPr>
              <w:pStyle w:val="Beschreibung"/>
            </w:pPr>
            <w:r>
              <w:t>VON/</w:t>
            </w:r>
          </w:p>
          <w:p w:rsidR="00D30E7E" w:rsidRPr="0008149E" w:rsidRDefault="00D30E7E" w:rsidP="00BE502B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PSP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</w:tbl>
    <w:p w:rsidR="00D30E7E" w:rsidRDefault="00D30E7E" w:rsidP="00D30E7E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D30E7E" w:rsidTr="00BE502B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0E7E" w:rsidRDefault="00D30E7E" w:rsidP="00BE502B">
            <w:pPr>
              <w:pStyle w:val="Tabellenberschrift"/>
            </w:pPr>
            <w:r>
              <w:t>Aktuelle Punkte</w:t>
            </w:r>
          </w:p>
        </w:tc>
      </w:tr>
      <w:tr w:rsidR="00D30E7E" w:rsidRPr="0008149E" w:rsidTr="00BE502B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30E7E" w:rsidRDefault="00D30E7E" w:rsidP="00BE502B">
            <w:pPr>
              <w:pStyle w:val="Beschreibung"/>
            </w:pPr>
            <w:r>
              <w:t>VON/</w:t>
            </w:r>
          </w:p>
          <w:p w:rsidR="00D30E7E" w:rsidRPr="0008149E" w:rsidRDefault="00D30E7E" w:rsidP="00BE502B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0E7E" w:rsidRPr="0008149E" w:rsidRDefault="00D30E7E" w:rsidP="00BE502B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D30E7E">
            <w:pPr>
              <w:rPr>
                <w:sz w:val="20"/>
              </w:rPr>
            </w:pPr>
            <w:r>
              <w:rPr>
                <w:sz w:val="20"/>
              </w:rPr>
              <w:t>PSP umbauen und in der Höhe etwas verringern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sz w:val="20"/>
              </w:rPr>
            </w:pPr>
            <w:r>
              <w:rPr>
                <w:sz w:val="20"/>
              </w:rPr>
              <w:t>PSP, Arbeitspakete umformulieren damit diese eindeutiger sind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sz w:val="20"/>
              </w:rPr>
            </w:pPr>
            <w:r>
              <w:rPr>
                <w:sz w:val="20"/>
              </w:rPr>
              <w:t>Arbeitspakete nur die wichtigsten</w:t>
            </w:r>
            <w:r>
              <w:rPr>
                <w:sz w:val="20"/>
              </w:rPr>
              <w:t xml:space="preserve"> ausformulieren die wo nicht aus dem Namen direkt hervorgehen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  <w:tr w:rsidR="00D30E7E" w:rsidRPr="00724B76" w:rsidTr="00BE502B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0E7E" w:rsidRPr="00724B76" w:rsidRDefault="00D30E7E" w:rsidP="00BE502B">
            <w:pPr>
              <w:jc w:val="center"/>
              <w:rPr>
                <w:sz w:val="20"/>
              </w:rPr>
            </w:pPr>
          </w:p>
        </w:tc>
      </w:tr>
    </w:tbl>
    <w:p w:rsidR="00D30E7E" w:rsidRDefault="00D30E7E" w:rsidP="00D30E7E"/>
    <w:p w:rsidR="00D30E7E" w:rsidRPr="00257A2A" w:rsidRDefault="00D30E7E" w:rsidP="00D30E7E"/>
    <w:p w:rsidR="002D7496" w:rsidRPr="00D30E7E" w:rsidRDefault="002D7496" w:rsidP="00D30E7E">
      <w:bookmarkStart w:id="0" w:name="_GoBack"/>
      <w:bookmarkEnd w:id="0"/>
    </w:p>
    <w:sectPr w:rsidR="002D7496" w:rsidRPr="00D30E7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83C" w:rsidRDefault="000B683C">
      <w:r>
        <w:separator/>
      </w:r>
    </w:p>
    <w:p w:rsidR="000B683C" w:rsidRDefault="000B683C"/>
  </w:endnote>
  <w:endnote w:type="continuationSeparator" w:id="0">
    <w:p w:rsidR="000B683C" w:rsidRDefault="000B683C">
      <w:r>
        <w:continuationSeparator/>
      </w:r>
    </w:p>
    <w:p w:rsidR="000B683C" w:rsidRDefault="000B6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bottom w:w="0" w:type="dxa"/>
        </w:tblCellMar>
      </w:tblPrEx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D30E7E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eastAsia="de-AT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fldSimple w:instr=" TEMPLATE  \* MERGEFORMAT ">
            <w:r w:rsidR="00D30E7E">
              <w:rPr>
                <w:noProof/>
              </w:rPr>
              <w:t>Besprechungsprotokoll Vorlage.dot</w:t>
            </w:r>
          </w:fldSimple>
          <w:r>
            <w:br/>
            <w:t>Dateiablage:</w:t>
          </w:r>
          <w:r>
            <w:tab/>
          </w:r>
          <w:fldSimple w:instr=" FILENAME  \* MERGEFORMAT ">
            <w:r w:rsidR="00D30E7E">
              <w:rPr>
                <w:noProof/>
              </w:rPr>
              <w:t>Dokument1</w:t>
            </w:r>
          </w:fldSimple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\* MERGEFORMAT ">
            <w:r w:rsidR="00D30E7E">
              <w:rPr>
                <w:noProof/>
              </w:rPr>
              <w:t>1</w:t>
            </w:r>
          </w:fldSimple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83C" w:rsidRDefault="000B683C">
      <w:r>
        <w:separator/>
      </w:r>
    </w:p>
    <w:p w:rsidR="000B683C" w:rsidRDefault="000B683C"/>
  </w:footnote>
  <w:footnote w:type="continuationSeparator" w:id="0">
    <w:p w:rsidR="000B683C" w:rsidRDefault="000B683C">
      <w:r>
        <w:continuationSeparator/>
      </w:r>
    </w:p>
    <w:p w:rsidR="000B683C" w:rsidRDefault="000B68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>
            <w:rPr>
              <w:bCs/>
              <w:sz w:val="24"/>
              <w:szCs w:val="24"/>
            </w:rPr>
            <w:fldChar w:fldCharType="separate"/>
          </w:r>
          <w:r w:rsidR="00D30E7E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7E"/>
    <w:rsid w:val="000011C2"/>
    <w:rsid w:val="000122F4"/>
    <w:rsid w:val="0008149E"/>
    <w:rsid w:val="000A6415"/>
    <w:rsid w:val="000B683C"/>
    <w:rsid w:val="000C7F13"/>
    <w:rsid w:val="00110EA6"/>
    <w:rsid w:val="0015347B"/>
    <w:rsid w:val="00186134"/>
    <w:rsid w:val="001E02C5"/>
    <w:rsid w:val="002018E3"/>
    <w:rsid w:val="00230B21"/>
    <w:rsid w:val="0025356C"/>
    <w:rsid w:val="00257530"/>
    <w:rsid w:val="002D3C1C"/>
    <w:rsid w:val="002D7496"/>
    <w:rsid w:val="002F3582"/>
    <w:rsid w:val="00313E8C"/>
    <w:rsid w:val="00327056"/>
    <w:rsid w:val="00327B2D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B6354"/>
    <w:rsid w:val="004D5B06"/>
    <w:rsid w:val="00564589"/>
    <w:rsid w:val="00570DB5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E84"/>
    <w:rsid w:val="00817793"/>
    <w:rsid w:val="008222D3"/>
    <w:rsid w:val="008576AA"/>
    <w:rsid w:val="008905AE"/>
    <w:rsid w:val="00893EF3"/>
    <w:rsid w:val="008B0D55"/>
    <w:rsid w:val="008B75F3"/>
    <w:rsid w:val="008F5D45"/>
    <w:rsid w:val="0092535B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C771BA"/>
    <w:rsid w:val="00C95A70"/>
    <w:rsid w:val="00C97347"/>
    <w:rsid w:val="00CA19ED"/>
    <w:rsid w:val="00CB5444"/>
    <w:rsid w:val="00CD15CE"/>
    <w:rsid w:val="00CE3963"/>
    <w:rsid w:val="00D14841"/>
    <w:rsid w:val="00D30E7E"/>
    <w:rsid w:val="00D819F0"/>
    <w:rsid w:val="00D958AF"/>
    <w:rsid w:val="00DA1048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0E7E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rsid w:val="00F81479"/>
    <w:rPr>
      <w:color w:val="0000FF"/>
      <w:u w:val="single"/>
    </w:rPr>
  </w:style>
  <w:style w:type="character" w:styleId="BesuchterHyperlink">
    <w:name w:val="FollowedHyperlink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  <w:style w:type="paragraph" w:customStyle="1" w:styleId="berarbeitung1">
    <w:name w:val="Überarbeitung1"/>
    <w:basedOn w:val="Standard"/>
    <w:next w:val="Standard"/>
    <w:rsid w:val="00D30E7E"/>
    <w:pPr>
      <w:spacing w:before="120" w:after="120"/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30E7E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rsid w:val="00F81479"/>
    <w:rPr>
      <w:color w:val="0000FF"/>
      <w:u w:val="single"/>
    </w:rPr>
  </w:style>
  <w:style w:type="character" w:styleId="BesuchterHyperlink">
    <w:name w:val="FollowedHyperlink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  <w:style w:type="paragraph" w:customStyle="1" w:styleId="berarbeitung1">
    <w:name w:val="Überarbeitung1"/>
    <w:basedOn w:val="Standard"/>
    <w:next w:val="Standard"/>
    <w:rsid w:val="00D30E7E"/>
    <w:pPr>
      <w:spacing w:before="120" w:after="12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eclipse\Easy%20Diet\doc\Besprechungsprotokolle\Besprechungsprotokoll%20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 Vorlage.dot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Manuel</dc:creator>
  <cp:lastModifiedBy>Manuel</cp:lastModifiedBy>
  <cp:revision>1</cp:revision>
  <cp:lastPrinted>2003-09-02T16:02:00Z</cp:lastPrinted>
  <dcterms:created xsi:type="dcterms:W3CDTF">2011-03-15T07:41:00Z</dcterms:created>
  <dcterms:modified xsi:type="dcterms:W3CDTF">2011-03-15T07:45:00Z</dcterms:modified>
</cp:coreProperties>
</file>